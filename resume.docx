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685"/>
        <w:gridCol w:w="266"/>
        <w:gridCol w:w="6356"/>
        <w:gridCol w:w="20"/>
      </w:tblGrid>
      <w:tr w:rsidR="004B4147" w:rsidRPr="00C3541A" w:rsidTr="00FE5D7C">
        <w:trPr>
          <w:gridAfter w:val="1"/>
          <w:wAfter w:w="20" w:type="dxa"/>
        </w:trPr>
        <w:tc>
          <w:tcPr>
            <w:tcW w:w="2160" w:type="dxa"/>
            <w:gridSpan w:val="2"/>
          </w:tcPr>
          <w:p w:rsidR="004B4147" w:rsidRPr="00C3541A" w:rsidRDefault="004B4147" w:rsidP="004B4147">
            <w:pPr>
              <w:pStyle w:val="Logo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Pr="006E71FB" w:rsidRDefault="006E71F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lang w:val="en-IE"/>
                                      </w:rPr>
                                      <w:t xml:space="preserve">  j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Pr="006E71FB" w:rsidRDefault="006E71F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lang w:val="en-IE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:rsidR="004B4147" w:rsidRPr="006E71FB" w:rsidRDefault="006E71F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 xml:space="preserve">  j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:rsidR="004B4147" w:rsidRPr="006E71FB" w:rsidRDefault="006E71F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7" w:type="dxa"/>
            <w:gridSpan w:val="3"/>
            <w:tcBorders>
              <w:bottom w:val="single" w:sz="4" w:space="0" w:color="FFFFFF" w:themeColor="background1"/>
            </w:tcBorders>
          </w:tcPr>
          <w:p w:rsidR="004B4147" w:rsidRPr="00C3541A" w:rsidRDefault="006E71FB" w:rsidP="004B4147">
            <w:pPr>
              <w:pStyle w:val="Title"/>
            </w:pPr>
            <w:r>
              <w:t>Jack</w:t>
            </w:r>
          </w:p>
          <w:p w:rsidR="004B4147" w:rsidRPr="00C3541A" w:rsidRDefault="006E71FB" w:rsidP="00A21AF8">
            <w:pPr>
              <w:pStyle w:val="Subtitle"/>
            </w:pPr>
            <w:r>
              <w:t>Morris</w:t>
            </w:r>
          </w:p>
        </w:tc>
      </w:tr>
      <w:tr w:rsidR="00A21AF8" w:rsidRPr="00C3541A" w:rsidTr="00FE5D7C">
        <w:trPr>
          <w:gridAfter w:val="1"/>
          <w:wAfter w:w="20" w:type="dxa"/>
        </w:trPr>
        <w:tc>
          <w:tcPr>
            <w:tcW w:w="2160" w:type="dxa"/>
            <w:gridSpan w:val="2"/>
          </w:tcPr>
          <w:p w:rsidR="00A21AF8" w:rsidRPr="00C3541A" w:rsidRDefault="00A21AF8" w:rsidP="000161E1"/>
        </w:tc>
        <w:tc>
          <w:tcPr>
            <w:tcW w:w="8307" w:type="dxa"/>
            <w:gridSpan w:val="3"/>
            <w:tcBorders>
              <w:top w:val="single" w:sz="4" w:space="0" w:color="FFFFFF" w:themeColor="background1"/>
            </w:tcBorders>
          </w:tcPr>
          <w:p w:rsidR="00A21AF8" w:rsidRPr="00C3541A" w:rsidRDefault="006E71FB" w:rsidP="00A21AF8">
            <w:pPr>
              <w:pStyle w:val="Jobtitle"/>
            </w:pPr>
            <w:r>
              <w:t>Front End Developer</w:t>
            </w:r>
          </w:p>
        </w:tc>
      </w:tr>
      <w:tr w:rsidR="007772B1" w:rsidRPr="00C3541A" w:rsidTr="00FE5D7C">
        <w:trPr>
          <w:gridAfter w:val="1"/>
          <w:wAfter w:w="20" w:type="dxa"/>
          <w:trHeight w:val="720"/>
        </w:trPr>
        <w:tc>
          <w:tcPr>
            <w:tcW w:w="2160" w:type="dxa"/>
            <w:gridSpan w:val="2"/>
          </w:tcPr>
          <w:p w:rsidR="007772B1" w:rsidRPr="00C3541A" w:rsidRDefault="007772B1" w:rsidP="00A21AF8"/>
        </w:tc>
        <w:tc>
          <w:tcPr>
            <w:tcW w:w="8307" w:type="dxa"/>
            <w:gridSpan w:val="3"/>
          </w:tcPr>
          <w:p w:rsidR="007772B1" w:rsidRPr="00C3541A" w:rsidRDefault="007772B1" w:rsidP="00A21AF8">
            <w:pPr>
              <w:pStyle w:val="Jobtitle"/>
            </w:pPr>
          </w:p>
        </w:tc>
      </w:tr>
      <w:tr w:rsidR="00BF0DAF" w:rsidRPr="00C3541A" w:rsidTr="00FE5D7C">
        <w:trPr>
          <w:gridAfter w:val="1"/>
          <w:wAfter w:w="20" w:type="dxa"/>
        </w:trPr>
        <w:tc>
          <w:tcPr>
            <w:tcW w:w="540" w:type="dxa"/>
            <w:vAlign w:val="center"/>
          </w:tcPr>
          <w:p w:rsidR="00BF0DAF" w:rsidRPr="00C3541A" w:rsidRDefault="00BF0DAF" w:rsidP="00015C79">
            <w:pPr>
              <w:pStyle w:val="Contact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D474C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&#13;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5" w:type="dxa"/>
            <w:gridSpan w:val="2"/>
            <w:vAlign w:val="center"/>
          </w:tcPr>
          <w:p w:rsidR="00BF0DAF" w:rsidRPr="00C3541A" w:rsidRDefault="006E71FB" w:rsidP="00015C79">
            <w:pPr>
              <w:pStyle w:val="Contact"/>
            </w:pPr>
            <w:r>
              <w:t>083 348 8219</w:t>
            </w:r>
          </w:p>
        </w:tc>
        <w:tc>
          <w:tcPr>
            <w:tcW w:w="266" w:type="dxa"/>
          </w:tcPr>
          <w:p w:rsidR="00BF0DAF" w:rsidRPr="00C3541A" w:rsidRDefault="00BF0DAF" w:rsidP="00BF0DAF"/>
        </w:tc>
        <w:tc>
          <w:tcPr>
            <w:tcW w:w="6356" w:type="dxa"/>
            <w:vMerge w:val="restart"/>
          </w:tcPr>
          <w:p w:rsidR="00E75615" w:rsidRPr="00015C79" w:rsidRDefault="00E75615" w:rsidP="00015C79">
            <w:pPr>
              <w:pStyle w:val="Heading1"/>
            </w:pPr>
            <w:r>
              <w:t>Project experience</w:t>
            </w:r>
          </w:p>
          <w:p w:rsidR="00015C79" w:rsidRPr="00015C79" w:rsidRDefault="00015C79" w:rsidP="00015C79">
            <w:pPr>
              <w:pStyle w:val="ListParagraph"/>
              <w:rPr>
                <w:sz w:val="16"/>
                <w:szCs w:val="16"/>
              </w:rPr>
            </w:pPr>
          </w:p>
          <w:p w:rsidR="00015C79" w:rsidRPr="00E75615" w:rsidRDefault="00015C79" w:rsidP="00015C79">
            <w:pPr>
              <w:spacing w:line="240" w:lineRule="auto"/>
            </w:pPr>
          </w:p>
        </w:tc>
      </w:tr>
      <w:tr w:rsidR="00BF0DAF" w:rsidRPr="00C3541A" w:rsidTr="00FE5D7C">
        <w:trPr>
          <w:gridAfter w:val="1"/>
          <w:wAfter w:w="20" w:type="dxa"/>
        </w:trPr>
        <w:tc>
          <w:tcPr>
            <w:tcW w:w="540" w:type="dxa"/>
            <w:vAlign w:val="center"/>
          </w:tcPr>
          <w:p w:rsidR="00BF0DAF" w:rsidRPr="00C3541A" w:rsidRDefault="00BF0DAF" w:rsidP="00015C79">
            <w:pPr>
              <w:pStyle w:val="Contact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FFE66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&#13;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5" w:type="dxa"/>
            <w:gridSpan w:val="2"/>
            <w:vAlign w:val="center"/>
          </w:tcPr>
          <w:p w:rsidR="00BF0DAF" w:rsidRPr="00C3541A" w:rsidRDefault="006E71FB" w:rsidP="00015C79">
            <w:pPr>
              <w:pStyle w:val="Contact"/>
            </w:pPr>
            <w:r>
              <w:t>morris.c.jack3@gmail.com</w:t>
            </w:r>
          </w:p>
        </w:tc>
        <w:tc>
          <w:tcPr>
            <w:tcW w:w="266" w:type="dxa"/>
          </w:tcPr>
          <w:p w:rsidR="00BF0DAF" w:rsidRPr="00C3541A" w:rsidRDefault="00BF0DAF" w:rsidP="00BF0DAF"/>
        </w:tc>
        <w:tc>
          <w:tcPr>
            <w:tcW w:w="6356" w:type="dxa"/>
            <w:vMerge/>
          </w:tcPr>
          <w:p w:rsidR="00BF0DAF" w:rsidRPr="00C3541A" w:rsidRDefault="00BF0DAF" w:rsidP="00BF0DAF"/>
        </w:tc>
      </w:tr>
      <w:tr w:rsidR="00CD2FD2" w:rsidRPr="00C3541A" w:rsidTr="00FE5D7C">
        <w:tc>
          <w:tcPr>
            <w:tcW w:w="540" w:type="dxa"/>
            <w:vAlign w:val="center"/>
          </w:tcPr>
          <w:p w:rsidR="00CD2FD2" w:rsidRPr="00C3541A" w:rsidRDefault="00CD2FD2" w:rsidP="00015C79">
            <w:pPr>
              <w:pStyle w:val="Contact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8BDF77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-165735</wp:posOffset>
                      </wp:positionV>
                      <wp:extent cx="212725" cy="212725"/>
                      <wp:effectExtent l="0" t="0" r="3175" b="3175"/>
                      <wp:wrapNone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725" cy="212725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D1A44" id="Group 143" o:spid="_x0000_s1026" alt="Icon LinkedIn" style="position:absolute;margin-left:.7pt;margin-top:-13.05pt;width:16.75pt;height:16.75pt;z-index:251658240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&#13;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">
                        <v:imagedata r:id="rId18" o:title="Call centre"/>
                      </v:shape>
                    </v:group>
                  </w:pict>
                </mc:Fallback>
              </mc:AlternateContent>
            </w:r>
          </w:p>
        </w:tc>
        <w:tc>
          <w:tcPr>
            <w:tcW w:w="3305" w:type="dxa"/>
            <w:gridSpan w:val="2"/>
            <w:vAlign w:val="center"/>
          </w:tcPr>
          <w:p w:rsidR="006E71FB" w:rsidRPr="00E75615" w:rsidRDefault="006E71FB" w:rsidP="00015C79">
            <w:pPr>
              <w:spacing w:line="240" w:lineRule="auto"/>
              <w:rPr>
                <w:rFonts w:asciiTheme="majorHAnsi" w:hAnsiTheme="majorHAnsi"/>
                <w:sz w:val="15"/>
                <w:szCs w:val="15"/>
                <w:lang w:val="en-IE"/>
              </w:rPr>
            </w:pPr>
            <w:hyperlink r:id="rId19" w:history="1">
              <w:r w:rsidRPr="00E75615">
                <w:rPr>
                  <w:rStyle w:val="Hyperlink"/>
                  <w:rFonts w:asciiTheme="majorHAnsi" w:hAnsiTheme="majorHAnsi"/>
                  <w:sz w:val="15"/>
                  <w:szCs w:val="15"/>
                </w:rPr>
                <w:t>https://www.linkedin.com/in/jack-morris-360503b3/</w:t>
              </w:r>
            </w:hyperlink>
          </w:p>
          <w:p w:rsidR="00CD2FD2" w:rsidRPr="00E75615" w:rsidRDefault="00CD2FD2" w:rsidP="00015C79">
            <w:pPr>
              <w:pStyle w:val="Contact"/>
              <w:rPr>
                <w:sz w:val="15"/>
                <w:szCs w:val="15"/>
              </w:rPr>
            </w:pPr>
          </w:p>
        </w:tc>
        <w:tc>
          <w:tcPr>
            <w:tcW w:w="266" w:type="dxa"/>
          </w:tcPr>
          <w:p w:rsidR="00CD2FD2" w:rsidRPr="00C3541A" w:rsidRDefault="00CD2FD2" w:rsidP="00CD2FD2"/>
        </w:tc>
        <w:tc>
          <w:tcPr>
            <w:tcW w:w="6356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015C79" w:rsidRPr="00C3541A" w:rsidRDefault="00015C79" w:rsidP="00015C79">
            <w:pPr>
              <w:pStyle w:val="Heading3"/>
            </w:pPr>
            <w:r>
              <w:t>Portfolio</w:t>
            </w:r>
          </w:p>
          <w:p w:rsidR="00015C79" w:rsidRPr="00C3541A" w:rsidRDefault="00015C79" w:rsidP="00015C79">
            <w:pPr>
              <w:pStyle w:val="Heading5"/>
            </w:pPr>
            <w:r>
              <w:t xml:space="preserve">Professional Online Portfolio </w:t>
            </w:r>
            <w:proofErr w:type="gramStart"/>
            <w:r>
              <w:t xml:space="preserve">– </w:t>
            </w:r>
            <w:r w:rsidR="00FE5D7C">
              <w:t xml:space="preserve"> </w:t>
            </w:r>
            <w:r>
              <w:t>https://jackm1994.github.io/treehouse_project9/</w:t>
            </w:r>
            <w:proofErr w:type="gramEnd"/>
          </w:p>
          <w:p w:rsidR="00015C79" w:rsidRPr="00C3541A" w:rsidRDefault="00015C79" w:rsidP="00015C79">
            <w:pPr>
              <w:pStyle w:val="JobDescription"/>
              <w:rPr>
                <w:rStyle w:val="JobDescriptionChar"/>
              </w:rPr>
            </w:pPr>
            <w:r>
              <w:t>Online portfolio demonstrating some of front-end skills.</w:t>
            </w:r>
          </w:p>
          <w:p w:rsidR="00015C79" w:rsidRDefault="00015C79" w:rsidP="00015C79">
            <w:pPr>
              <w:pStyle w:val="ListBullet"/>
              <w:numPr>
                <w:ilvl w:val="0"/>
                <w:numId w:val="13"/>
              </w:numPr>
            </w:pPr>
            <w:r>
              <w:t>Designed the layout and the functionality of the website</w:t>
            </w:r>
          </w:p>
          <w:p w:rsidR="00015C79" w:rsidRDefault="00015C79" w:rsidP="00015C79">
            <w:pPr>
              <w:pStyle w:val="ListBullet"/>
              <w:numPr>
                <w:ilvl w:val="0"/>
                <w:numId w:val="13"/>
              </w:numPr>
            </w:pPr>
            <w:r>
              <w:t>Maintained and kept the code clean</w:t>
            </w:r>
          </w:p>
          <w:p w:rsidR="00015C79" w:rsidRPr="00C3541A" w:rsidRDefault="00015C79" w:rsidP="00015C79">
            <w:pPr>
              <w:pStyle w:val="ListBullet"/>
              <w:numPr>
                <w:ilvl w:val="0"/>
                <w:numId w:val="13"/>
              </w:numPr>
            </w:pPr>
            <w:r>
              <w:t>Programmed the site using HTML, CSS and JavaScript</w:t>
            </w:r>
            <w:r w:rsidR="00FE5D7C">
              <w:t>.</w:t>
            </w:r>
          </w:p>
          <w:p w:rsidR="00015C79" w:rsidRPr="00C3541A" w:rsidRDefault="00FE5D7C" w:rsidP="00015C79">
            <w:pPr>
              <w:pStyle w:val="Heading3"/>
            </w:pPr>
            <w:r>
              <w:t>Online Car Parts</w:t>
            </w:r>
          </w:p>
          <w:p w:rsidR="00015C79" w:rsidRPr="00C3541A" w:rsidRDefault="00FE5D7C" w:rsidP="00015C79">
            <w:pPr>
              <w:pStyle w:val="Heading5"/>
            </w:pPr>
            <w:proofErr w:type="spellStart"/>
            <w:r>
              <w:t>Mccrannretrocarparts</w:t>
            </w:r>
            <w:proofErr w:type="spellEnd"/>
            <w:r>
              <w:t xml:space="preserve"> </w:t>
            </w:r>
            <w:proofErr w:type="gramStart"/>
            <w:r>
              <w:t>–  mccrannretrocarparts.com</w:t>
            </w:r>
            <w:proofErr w:type="gramEnd"/>
          </w:p>
          <w:p w:rsidR="00015C79" w:rsidRPr="00C3541A" w:rsidRDefault="00FE5D7C" w:rsidP="00015C79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This website was </w:t>
            </w:r>
            <w:proofErr w:type="spellStart"/>
            <w:proofErr w:type="gramStart"/>
            <w:r>
              <w:rPr>
                <w:rStyle w:val="JobDescriptionChar"/>
              </w:rPr>
              <w:t>build</w:t>
            </w:r>
            <w:proofErr w:type="spellEnd"/>
            <w:proofErr w:type="gramEnd"/>
            <w:r>
              <w:rPr>
                <w:rStyle w:val="JobDescriptionChar"/>
              </w:rPr>
              <w:t xml:space="preserve"> for the owner to sell his vintage car parts for manufacturers like </w:t>
            </w:r>
            <w:proofErr w:type="spellStart"/>
            <w:r>
              <w:rPr>
                <w:rStyle w:val="JobDescriptionChar"/>
              </w:rPr>
              <w:t>Citreon</w:t>
            </w:r>
            <w:proofErr w:type="spellEnd"/>
            <w:r>
              <w:rPr>
                <w:rStyle w:val="JobDescriptionChar"/>
              </w:rPr>
              <w:t>, Peugeot and Renault</w:t>
            </w:r>
          </w:p>
          <w:p w:rsidR="00015C79" w:rsidRDefault="00FE5D7C" w:rsidP="00FE5D7C">
            <w:pPr>
              <w:pStyle w:val="ListBullet"/>
              <w:numPr>
                <w:ilvl w:val="0"/>
                <w:numId w:val="14"/>
              </w:numPr>
            </w:pPr>
            <w:r>
              <w:t>Designed the layout of the website</w:t>
            </w:r>
          </w:p>
          <w:p w:rsidR="00FE5D7C" w:rsidRDefault="00FE5D7C" w:rsidP="00FE5D7C">
            <w:pPr>
              <w:pStyle w:val="ListBullet"/>
              <w:numPr>
                <w:ilvl w:val="0"/>
                <w:numId w:val="14"/>
              </w:numPr>
            </w:pPr>
            <w:r>
              <w:t>I developed the site through Wix.com and implemented most of my own code</w:t>
            </w:r>
          </w:p>
          <w:p w:rsidR="00FE5D7C" w:rsidRPr="00C3541A" w:rsidRDefault="00FE5D7C" w:rsidP="00FE5D7C">
            <w:pPr>
              <w:pStyle w:val="ListBullet"/>
              <w:numPr>
                <w:ilvl w:val="0"/>
                <w:numId w:val="14"/>
              </w:numPr>
            </w:pPr>
            <w:proofErr w:type="spellStart"/>
            <w:r>
              <w:t>Wix</w:t>
            </w:r>
            <w:proofErr w:type="spellEnd"/>
            <w:r>
              <w:t xml:space="preserve"> made the security and transactions easier to maintain and manage for the website owner</w:t>
            </w:r>
          </w:p>
          <w:p w:rsidR="00FE5D7C" w:rsidRDefault="00FE5D7C" w:rsidP="00FE5D7C">
            <w:pPr>
              <w:pStyle w:val="Heading3"/>
            </w:pPr>
            <w:r>
              <w:t>Dashboard</w:t>
            </w:r>
          </w:p>
          <w:p w:rsidR="00FE5D7C" w:rsidRDefault="00FE5D7C" w:rsidP="00FE5D7C">
            <w:r>
              <w:t xml:space="preserve">Dashboard </w:t>
            </w:r>
            <w:proofErr w:type="spellStart"/>
            <w:r>
              <w:t>mockup</w:t>
            </w:r>
            <w:proofErr w:type="spellEnd"/>
            <w:r>
              <w:t xml:space="preserve"> – </w:t>
            </w:r>
            <w:hyperlink r:id="rId20" w:history="1">
              <w:r w:rsidRPr="0017094B">
                <w:rPr>
                  <w:rStyle w:val="Hyperlink"/>
                </w:rPr>
                <w:t>https://jackm1994.github.io/treehouse_project7/</w:t>
              </w:r>
            </w:hyperlink>
          </w:p>
          <w:p w:rsidR="00FE5D7C" w:rsidRDefault="00FE5D7C" w:rsidP="00FE5D7C">
            <w:proofErr w:type="spellStart"/>
            <w:r>
              <w:t>Mockup</w:t>
            </w:r>
            <w:proofErr w:type="spellEnd"/>
            <w:r>
              <w:t xml:space="preserve"> dashboard that has interactive graphs</w:t>
            </w:r>
          </w:p>
          <w:p w:rsidR="00FE5D7C" w:rsidRPr="000D4A12" w:rsidRDefault="00FE5D7C" w:rsidP="00FE5D7C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18"/>
                <w:szCs w:val="18"/>
              </w:rPr>
            </w:pPr>
            <w:r w:rsidRPr="000D4A12">
              <w:rPr>
                <w:rFonts w:asciiTheme="minorHAnsi" w:hAnsiTheme="minorHAnsi"/>
                <w:sz w:val="18"/>
                <w:szCs w:val="18"/>
              </w:rPr>
              <w:t>Build the graphs using chart</w:t>
            </w:r>
            <w:r w:rsidR="000D4A12" w:rsidRPr="000D4A1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="000D4A12" w:rsidRPr="000D4A12">
              <w:rPr>
                <w:rFonts w:asciiTheme="minorHAnsi" w:hAnsiTheme="minorHAnsi"/>
                <w:sz w:val="18"/>
                <w:szCs w:val="18"/>
              </w:rPr>
              <w:t>js</w:t>
            </w:r>
            <w:proofErr w:type="spellEnd"/>
          </w:p>
          <w:p w:rsidR="000D4A12" w:rsidRPr="000D4A12" w:rsidRDefault="000D4A12" w:rsidP="00FE5D7C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18"/>
                <w:szCs w:val="18"/>
              </w:rPr>
            </w:pPr>
            <w:r w:rsidRPr="000D4A12">
              <w:rPr>
                <w:rFonts w:asciiTheme="minorHAnsi" w:hAnsiTheme="minorHAnsi"/>
                <w:sz w:val="18"/>
                <w:szCs w:val="18"/>
              </w:rPr>
              <w:t>Applied widgets into the site</w:t>
            </w:r>
          </w:p>
          <w:p w:rsidR="000D4A12" w:rsidRPr="000D4A12" w:rsidRDefault="000D4A12" w:rsidP="00FE5D7C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18"/>
                <w:szCs w:val="18"/>
              </w:rPr>
            </w:pPr>
            <w:r w:rsidRPr="000D4A12">
              <w:rPr>
                <w:rFonts w:asciiTheme="minorHAnsi" w:hAnsiTheme="minorHAnsi"/>
                <w:sz w:val="18"/>
                <w:szCs w:val="18"/>
              </w:rPr>
              <w:t>Produced a message box that alerts the user when they have sent a message</w:t>
            </w:r>
          </w:p>
          <w:p w:rsidR="00015C79" w:rsidRPr="00C3541A" w:rsidRDefault="00015C79" w:rsidP="00CD2FD2"/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</w:tr>
      <w:tr w:rsidR="00CD2FD2" w:rsidRPr="00C3541A" w:rsidTr="00FE5D7C">
        <w:tc>
          <w:tcPr>
            <w:tcW w:w="540" w:type="dxa"/>
            <w:vAlign w:val="center"/>
          </w:tcPr>
          <w:p w:rsidR="00CD2FD2" w:rsidRPr="00C3541A" w:rsidRDefault="006E71FB" w:rsidP="00015C79">
            <w:pPr>
              <w:pStyle w:val="Contact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F2D5E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-113665</wp:posOffset>
                      </wp:positionV>
                      <wp:extent cx="212725" cy="212725"/>
                      <wp:effectExtent l="0" t="0" r="3175" b="3175"/>
                      <wp:wrapNone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725" cy="212725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522A7" id="Group 146" o:spid="_x0000_s1026" alt="Icon Skype" style="position:absolute;margin-left:.8pt;margin-top:-8.95pt;width:16.75pt;height:16.75pt;z-index:251659264" coordorigin="5158,32233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&#13;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">
                        <v:imagedata r:id="rId23" o:title="Speech"/>
                      </v:shape>
                    </v:group>
                  </w:pict>
                </mc:Fallback>
              </mc:AlternateContent>
            </w:r>
          </w:p>
        </w:tc>
        <w:tc>
          <w:tcPr>
            <w:tcW w:w="3305" w:type="dxa"/>
            <w:gridSpan w:val="2"/>
            <w:vAlign w:val="center"/>
          </w:tcPr>
          <w:p w:rsidR="006E71FB" w:rsidRDefault="006E71FB" w:rsidP="00015C79">
            <w:pPr>
              <w:spacing w:line="240" w:lineRule="auto"/>
              <w:rPr>
                <w:lang w:val="en-IE"/>
              </w:rPr>
            </w:pPr>
            <w:hyperlink r:id="rId24" w:history="1">
              <w:r>
                <w:rPr>
                  <w:rStyle w:val="Hyperlink"/>
                </w:rPr>
                <w:t>https://github.com/JackM1994</w:t>
              </w:r>
            </w:hyperlink>
          </w:p>
          <w:p w:rsidR="00CD2FD2" w:rsidRPr="00C3541A" w:rsidRDefault="00CD2FD2" w:rsidP="00015C79">
            <w:pPr>
              <w:pStyle w:val="Contact"/>
            </w:pPr>
          </w:p>
        </w:tc>
        <w:tc>
          <w:tcPr>
            <w:tcW w:w="266" w:type="dxa"/>
          </w:tcPr>
          <w:p w:rsidR="00CD2FD2" w:rsidRPr="00C3541A" w:rsidRDefault="00CD2FD2" w:rsidP="00CD2FD2"/>
        </w:tc>
        <w:tc>
          <w:tcPr>
            <w:tcW w:w="635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</w:tr>
      <w:tr w:rsidR="00CD2FD2" w:rsidRPr="00C3541A" w:rsidTr="00FE5D7C">
        <w:tc>
          <w:tcPr>
            <w:tcW w:w="540" w:type="dxa"/>
            <w:vAlign w:val="center"/>
          </w:tcPr>
          <w:p w:rsidR="00CD2FD2" w:rsidRPr="00C3541A" w:rsidRDefault="00CD2FD2" w:rsidP="00015C79">
            <w:pPr>
              <w:pStyle w:val="Contact"/>
            </w:pPr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9DF9C7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-105410</wp:posOffset>
                      </wp:positionV>
                      <wp:extent cx="212725" cy="212725"/>
                      <wp:effectExtent l="0" t="0" r="3175" b="3175"/>
                      <wp:wrapNone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725" cy="212725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1FCCA" id="Group 150" o:spid="_x0000_s1026" alt="Icon Website" style="position:absolute;margin-left:2.15pt;margin-top:-8.3pt;width:16.75pt;height:16.75pt;z-index:251660288" coordorigin="5158,34968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&#13;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">
                        <v:imagedata r:id="rId27" o:title="Link"/>
                      </v:shape>
                    </v:group>
                  </w:pict>
                </mc:Fallback>
              </mc:AlternateContent>
            </w:r>
          </w:p>
        </w:tc>
        <w:tc>
          <w:tcPr>
            <w:tcW w:w="3305" w:type="dxa"/>
            <w:gridSpan w:val="2"/>
            <w:vAlign w:val="center"/>
          </w:tcPr>
          <w:p w:rsidR="006E71FB" w:rsidRPr="00E75615" w:rsidRDefault="006E71FB" w:rsidP="00015C79">
            <w:pPr>
              <w:spacing w:line="240" w:lineRule="auto"/>
              <w:rPr>
                <w:sz w:val="15"/>
                <w:szCs w:val="15"/>
                <w:lang w:val="en-IE"/>
              </w:rPr>
            </w:pPr>
            <w:hyperlink r:id="rId28" w:history="1">
              <w:r w:rsidRPr="00E75615">
                <w:rPr>
                  <w:rStyle w:val="Hyperlink"/>
                  <w:sz w:val="15"/>
                  <w:szCs w:val="15"/>
                </w:rPr>
                <w:t>http</w:t>
              </w:r>
              <w:r w:rsidRPr="00E75615">
                <w:rPr>
                  <w:rStyle w:val="Hyperlink"/>
                  <w:sz w:val="15"/>
                  <w:szCs w:val="15"/>
                </w:rPr>
                <w:t>s</w:t>
              </w:r>
              <w:r w:rsidRPr="00E75615">
                <w:rPr>
                  <w:rStyle w:val="Hyperlink"/>
                  <w:sz w:val="15"/>
                  <w:szCs w:val="15"/>
                </w:rPr>
                <w:t>://jackm1994.github.io/treehouse_project9/</w:t>
              </w:r>
            </w:hyperlink>
          </w:p>
          <w:p w:rsidR="00CD2FD2" w:rsidRPr="00E75615" w:rsidRDefault="00CD2FD2" w:rsidP="00015C79">
            <w:pPr>
              <w:pStyle w:val="Contact"/>
              <w:rPr>
                <w:sz w:val="15"/>
                <w:szCs w:val="15"/>
              </w:rPr>
            </w:pPr>
          </w:p>
        </w:tc>
        <w:tc>
          <w:tcPr>
            <w:tcW w:w="266" w:type="dxa"/>
          </w:tcPr>
          <w:p w:rsidR="00CD2FD2" w:rsidRPr="00E75615" w:rsidRDefault="00CD2FD2" w:rsidP="00CD2FD2">
            <w:pPr>
              <w:rPr>
                <w:sz w:val="15"/>
                <w:szCs w:val="15"/>
              </w:rPr>
            </w:pPr>
          </w:p>
        </w:tc>
        <w:tc>
          <w:tcPr>
            <w:tcW w:w="635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</w:tr>
      <w:tr w:rsidR="00CD2FD2" w:rsidRPr="00C3541A" w:rsidTr="00FE5D7C">
        <w:trPr>
          <w:trHeight w:val="720"/>
        </w:trPr>
        <w:tc>
          <w:tcPr>
            <w:tcW w:w="3845" w:type="dxa"/>
            <w:gridSpan w:val="3"/>
          </w:tcPr>
          <w:p w:rsidR="00CD2FD2" w:rsidRPr="00C3541A" w:rsidRDefault="00CD2FD2" w:rsidP="00CD2FD2"/>
        </w:tc>
        <w:tc>
          <w:tcPr>
            <w:tcW w:w="266" w:type="dxa"/>
          </w:tcPr>
          <w:p w:rsidR="00CD2FD2" w:rsidRPr="00C3541A" w:rsidRDefault="00CD2FD2" w:rsidP="00CD2FD2"/>
        </w:tc>
        <w:tc>
          <w:tcPr>
            <w:tcW w:w="635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C3541A" w:rsidRDefault="00CD2FD2" w:rsidP="00CD2FD2"/>
        </w:tc>
      </w:tr>
      <w:tr w:rsidR="00CD2FD2" w:rsidRPr="00C3541A" w:rsidTr="00FE5D7C">
        <w:trPr>
          <w:trHeight w:val="288"/>
        </w:trPr>
        <w:tc>
          <w:tcPr>
            <w:tcW w:w="3845" w:type="dxa"/>
            <w:gridSpan w:val="3"/>
          </w:tcPr>
          <w:p w:rsidR="00CD2FD2" w:rsidRPr="00C3541A" w:rsidRDefault="00CD2FD2" w:rsidP="00CD2FD2"/>
        </w:tc>
        <w:tc>
          <w:tcPr>
            <w:tcW w:w="266" w:type="dxa"/>
          </w:tcPr>
          <w:p w:rsidR="00CD2FD2" w:rsidRPr="00C3541A" w:rsidRDefault="00CD2FD2" w:rsidP="00CD2FD2"/>
        </w:tc>
        <w:tc>
          <w:tcPr>
            <w:tcW w:w="6356" w:type="dxa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CD2FD2" w:rsidRDefault="00CD2FD2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Default="00015C79" w:rsidP="00CD2FD2"/>
          <w:p w:rsidR="00015C79" w:rsidRPr="00C3541A" w:rsidRDefault="00015C79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:rsidR="00CD2FD2" w:rsidRPr="00C3541A" w:rsidRDefault="00CD2FD2" w:rsidP="00CD2FD2"/>
        </w:tc>
      </w:tr>
      <w:tr w:rsidR="00144072" w:rsidRPr="00C3541A" w:rsidTr="00FE5D7C">
        <w:trPr>
          <w:gridAfter w:val="1"/>
          <w:wAfter w:w="20" w:type="dxa"/>
        </w:trPr>
        <w:tc>
          <w:tcPr>
            <w:tcW w:w="3845" w:type="dxa"/>
            <w:gridSpan w:val="3"/>
            <w:tcBorders>
              <w:right w:val="single" w:sz="4" w:space="0" w:color="D9D9D9" w:themeColor="background1" w:themeShade="D9"/>
            </w:tcBorders>
          </w:tcPr>
          <w:p w:rsidR="00015C79" w:rsidRDefault="00015C79" w:rsidP="00015C79"/>
          <w:p w:rsidR="00015C79" w:rsidRPr="00015C79" w:rsidRDefault="00015C79" w:rsidP="00015C79">
            <w:pPr>
              <w:pStyle w:val="Heading1"/>
              <w:jc w:val="both"/>
              <w:rPr>
                <w:rFonts w:eastAsiaTheme="minorHAnsi" w:cstheme="minorBidi"/>
                <w:color w:val="262626" w:themeColor="text1" w:themeTint="D9"/>
                <w:sz w:val="18"/>
                <w:szCs w:val="18"/>
              </w:rPr>
            </w:pPr>
            <w:r>
              <w:t xml:space="preserve">   Skills</w:t>
            </w:r>
          </w:p>
          <w:p w:rsidR="00015C79" w:rsidRPr="00015C79" w:rsidRDefault="00015C79" w:rsidP="00015C79"/>
          <w:p w:rsidR="00144072" w:rsidRPr="00C3541A" w:rsidRDefault="00144072" w:rsidP="00144072">
            <w:r w:rsidRPr="00C3541A">
              <w:rPr>
                <w:noProof/>
                <w:lang w:bidi="en-GB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E75615" w:rsidRDefault="00E75615" w:rsidP="008E2197">
                                      <w:pPr>
                                        <w:pStyle w:val="Skill"/>
                                        <w:rPr>
                                          <w:lang w:val="en-IE"/>
                                        </w:rPr>
                                      </w:pPr>
                                      <w:r>
                                        <w:rPr>
                                          <w:lang w:val="en-IE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87DB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n-GB"/>
                                            </w:rPr>
                                            <w:t>7/10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E75615" w:rsidP="008E2197">
                                      <w:pPr>
                                        <w:pStyle w:val="Skill"/>
                                      </w:pPr>
                                      <w:proofErr w:type="spellStart"/>
                                      <w:r>
                                        <w:t>JQuery</w:t>
                                      </w:r>
                                      <w:proofErr w:type="spellEnd"/>
                                    </w:p>
                                    <w:p w:rsidR="00144072" w:rsidRDefault="00E75615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87DB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n-GB"/>
                                            </w:rPr>
                                            <w:t>8/10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E75615" w:rsidRDefault="00E75615" w:rsidP="00E75615">
                                      <w:pPr>
                                        <w:pStyle w:val="Skill"/>
                                        <w:rPr>
                                          <w:lang w:val="en-IE"/>
                                        </w:rPr>
                                      </w:pPr>
                                      <w:r>
                                        <w:rPr>
                                          <w:lang w:val="en-IE"/>
                                        </w:rPr>
                                        <w:t>CSS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DB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n-GB"/>
                                            </w:rPr>
                                            <w:t>9/10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E75615" w:rsidRDefault="00E75615" w:rsidP="00E75615">
                                      <w:pPr>
                                        <w:pStyle w:val="Skill"/>
                                        <w:rPr>
                                          <w:lang w:val="en-IE"/>
                                        </w:rPr>
                                      </w:pPr>
                                      <w:r>
                                        <w:rPr>
                                          <w:lang w:val="en-IE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DB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n-GB"/>
                                            </w:rPr>
                                            <w:t>10/10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E75615" w:rsidRDefault="00E75615" w:rsidP="00E75615">
                                      <w:pPr>
                                        <w:pStyle w:val="Skill"/>
                                        <w:rPr>
                                          <w:lang w:val="en-IE"/>
                                        </w:rPr>
                                      </w:pPr>
                                      <w:r>
                                        <w:rPr>
                                          <w:lang w:val="en-IE"/>
                                        </w:rPr>
                                        <w:t>SASS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387DB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n-GB"/>
                                            </w:rPr>
                                            <w:t>6/10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">
                      <v:group id="Group 16" o:spid="_x0000_s1031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Pr="00E75615" w:rsidRDefault="00E75615" w:rsidP="008E2197">
                                <w:pPr>
                                  <w:pStyle w:val="Skill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JavaScript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&#13;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Default="00387DB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n-GB"/>
                                      </w:rPr>
                                      <w:t>7/10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E75615" w:rsidP="008E2197">
                                <w:pPr>
                                  <w:pStyle w:val="Skill"/>
                                </w:pPr>
                                <w:proofErr w:type="spellStart"/>
                                <w:r>
                                  <w:t>JQuery</w:t>
                                </w:r>
                                <w:proofErr w:type="spellEnd"/>
                              </w:p>
                              <w:p w:rsidR="00144072" w:rsidRDefault="00E75615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&#13;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Default="00387DB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n-GB"/>
                                      </w:rPr>
                                      <w:t>8/10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E75615" w:rsidRDefault="00E75615" w:rsidP="00E75615">
                                <w:pPr>
                                  <w:pStyle w:val="Skill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CSS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&#13;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387DB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n-GB"/>
                                      </w:rPr>
                                      <w:t>9/10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E75615" w:rsidRDefault="00E75615" w:rsidP="00E75615">
                                <w:pPr>
                                  <w:pStyle w:val="Skill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wA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&#13;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387DB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n-GB"/>
                                      </w:rPr>
                                      <w:t>10/10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E75615" w:rsidRDefault="00E75615" w:rsidP="00E75615">
                                <w:pPr>
                                  <w:pStyle w:val="Skill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SASS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&#13;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387DB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n-GB"/>
                                      </w:rPr>
                                      <w:t>6/10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002D23FCE9435408F9AD74F996F37EA"/>
              </w:placeholder>
              <w:temporary/>
              <w:showingPlcHdr/>
              <w15:appearance w15:val="hidden"/>
            </w:sdtPr>
            <w:sdtEndPr/>
            <w:sdtContent>
              <w:p w:rsidR="008E2197" w:rsidRPr="00C3541A" w:rsidRDefault="008E2197" w:rsidP="008E2197">
                <w:pPr>
                  <w:pStyle w:val="Heading1"/>
                </w:pPr>
                <w:r w:rsidRPr="00C3541A">
                  <w:rPr>
                    <w:lang w:bidi="en-GB"/>
                  </w:rPr>
                  <w:t>Education</w:t>
                </w:r>
              </w:p>
            </w:sdtContent>
          </w:sdt>
          <w:p w:rsidR="008E2197" w:rsidRPr="00C3541A" w:rsidRDefault="0097218D" w:rsidP="008E2197">
            <w:pPr>
              <w:pStyle w:val="Heading2"/>
            </w:pPr>
            <w:r>
              <w:t>Bachelor of Arts Degree</w:t>
            </w:r>
          </w:p>
          <w:p w:rsidR="00552F9B" w:rsidRPr="00C3541A" w:rsidRDefault="0097218D" w:rsidP="00552F9B">
            <w:pPr>
              <w:pStyle w:val="Heading4"/>
            </w:pPr>
            <w:r>
              <w:t>University of Ireland, Galway</w:t>
            </w:r>
          </w:p>
          <w:p w:rsidR="00552F9B" w:rsidRDefault="0097218D" w:rsidP="00552F9B">
            <w:r>
              <w:t>2013-2016</w:t>
            </w:r>
          </w:p>
          <w:p w:rsidR="0097218D" w:rsidRPr="00C3541A" w:rsidRDefault="0097218D" w:rsidP="00552F9B">
            <w:r>
              <w:t>Graduated with a 2:2</w:t>
            </w:r>
          </w:p>
          <w:p w:rsidR="00552F9B" w:rsidRPr="00C3541A" w:rsidRDefault="0097218D" w:rsidP="00552F9B">
            <w:r>
              <w:t>Final year Project – Android Mobile App for Irish Tourism on Ireland’s East Coast</w:t>
            </w:r>
            <w:bookmarkStart w:id="0" w:name="_GoBack"/>
            <w:bookmarkEnd w:id="0"/>
          </w:p>
        </w:tc>
        <w:tc>
          <w:tcPr>
            <w:tcW w:w="266" w:type="dxa"/>
            <w:tcBorders>
              <w:left w:val="single" w:sz="4" w:space="0" w:color="D9D9D9" w:themeColor="background1" w:themeShade="D9"/>
            </w:tcBorders>
          </w:tcPr>
          <w:p w:rsidR="00015C79" w:rsidRDefault="00015C79" w:rsidP="00144072">
            <w:pPr>
              <w:pStyle w:val="Heading1"/>
            </w:pPr>
            <w:r>
              <w:t xml:space="preserve">  </w:t>
            </w:r>
          </w:p>
          <w:p w:rsidR="00144072" w:rsidRDefault="00015C79" w:rsidP="00144072">
            <w:pPr>
              <w:pStyle w:val="Heading1"/>
            </w:pPr>
            <w:r>
              <w:t xml:space="preserve">    </w:t>
            </w:r>
          </w:p>
          <w:p w:rsidR="00015C79" w:rsidRDefault="00015C79" w:rsidP="00015C79"/>
          <w:p w:rsidR="00015C79" w:rsidRDefault="00015C79" w:rsidP="00015C79"/>
          <w:p w:rsidR="00015C79" w:rsidRPr="00015C79" w:rsidRDefault="00015C79" w:rsidP="00015C79"/>
          <w:p w:rsidR="00015C79" w:rsidRDefault="00015C79" w:rsidP="00015C79"/>
          <w:p w:rsidR="00015C79" w:rsidRPr="00015C79" w:rsidRDefault="00015C79" w:rsidP="00015C79"/>
        </w:tc>
        <w:tc>
          <w:tcPr>
            <w:tcW w:w="6356" w:type="dxa"/>
          </w:tcPr>
          <w:sdt>
            <w:sdtPr>
              <w:id w:val="864106690"/>
              <w:placeholder>
                <w:docPart w:val="A9C5EED54BD9AB45A32EDA1EDBE8E2A8"/>
              </w:placeholder>
              <w:temporary/>
              <w:showingPlcHdr/>
              <w15:appearance w15:val="hidden"/>
            </w:sdtPr>
            <w:sdtEndPr/>
            <w:sdtContent>
              <w:p w:rsidR="00144072" w:rsidRPr="00C3541A" w:rsidRDefault="00144072" w:rsidP="00144072">
                <w:pPr>
                  <w:pStyle w:val="Heading1"/>
                </w:pPr>
                <w:r w:rsidRPr="00C3541A">
                  <w:rPr>
                    <w:lang w:bidi="en-GB"/>
                  </w:rPr>
                  <w:t>Experience</w:t>
                </w:r>
              </w:p>
            </w:sdtContent>
          </w:sdt>
          <w:p w:rsidR="00552F9B" w:rsidRPr="00C3541A" w:rsidRDefault="000D4A12" w:rsidP="00552F9B">
            <w:pPr>
              <w:pStyle w:val="Heading3"/>
            </w:pPr>
            <w:r>
              <w:t>Bartender</w:t>
            </w:r>
          </w:p>
          <w:p w:rsidR="004103C0" w:rsidRPr="00C3541A" w:rsidRDefault="000D4A12" w:rsidP="004103C0">
            <w:pPr>
              <w:pStyle w:val="Heading5"/>
            </w:pPr>
            <w:r>
              <w:t>Patricks Well/ Boyle Co. Roscommon/ 06/2019 - Present</w:t>
            </w:r>
          </w:p>
          <w:p w:rsidR="006C2DFF" w:rsidRPr="00C3541A" w:rsidRDefault="000D4A12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One of twelve pubs in the town of Boyle. The pub is quite moderating and can hold up to 300 people at a time</w:t>
            </w:r>
          </w:p>
          <w:p w:rsidR="00A6425D" w:rsidRDefault="000D4A12" w:rsidP="000D4A12">
            <w:pPr>
              <w:pStyle w:val="ListBullet"/>
            </w:pPr>
            <w:r>
              <w:t>Take customer orders and capitalized on opportunities to sell special beverages</w:t>
            </w:r>
          </w:p>
          <w:p w:rsidR="000D4A12" w:rsidRDefault="000D4A12" w:rsidP="000D4A12">
            <w:pPr>
              <w:pStyle w:val="ListBullet"/>
            </w:pPr>
            <w:r>
              <w:t>Manage bar inventory, restock supplies</w:t>
            </w:r>
          </w:p>
          <w:p w:rsidR="000D4A12" w:rsidRPr="00C3541A" w:rsidRDefault="000D4A12" w:rsidP="000D4A12">
            <w:pPr>
              <w:pStyle w:val="ListBullet"/>
            </w:pPr>
            <w:r>
              <w:t>Maintain secure cash drawers, promptly resolving discrepancies for accuracy</w:t>
            </w:r>
          </w:p>
          <w:p w:rsidR="00A6425D" w:rsidRPr="00C3541A" w:rsidRDefault="000D4A12" w:rsidP="00A6425D">
            <w:pPr>
              <w:pStyle w:val="Heading3"/>
            </w:pPr>
            <w:r>
              <w:t>Construction Landscaper</w:t>
            </w:r>
          </w:p>
          <w:p w:rsidR="00A6425D" w:rsidRPr="00C3541A" w:rsidRDefault="000D4A12" w:rsidP="00A6425D">
            <w:pPr>
              <w:pStyle w:val="Heading5"/>
            </w:pPr>
            <w:r>
              <w:t>Land Tec Landscaping/ Edmonton Alberta Canada/ 05-2017 – 05-2019</w:t>
            </w:r>
          </w:p>
          <w:p w:rsidR="00A6425D" w:rsidRPr="00C3541A" w:rsidRDefault="000D4A12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Landscaping company with over 45 </w:t>
            </w:r>
            <w:proofErr w:type="spellStart"/>
            <w:r>
              <w:rPr>
                <w:rStyle w:val="JobDescriptionChar"/>
              </w:rPr>
              <w:t>years experience</w:t>
            </w:r>
            <w:proofErr w:type="spellEnd"/>
            <w:r>
              <w:rPr>
                <w:rStyle w:val="JobDescriptionChar"/>
              </w:rPr>
              <w:t xml:space="preserve"> in Edmonton. Employees up to 80 people during the summer and busy months. </w:t>
            </w:r>
          </w:p>
          <w:p w:rsidR="00A6425D" w:rsidRDefault="000D4A12" w:rsidP="000D4A12">
            <w:pPr>
              <w:pStyle w:val="ListBullet"/>
            </w:pPr>
            <w:r>
              <w:t>Supervised team member performance to meet client deadlines and requir</w:t>
            </w:r>
            <w:r w:rsidR="0097218D">
              <w:t>e</w:t>
            </w:r>
            <w:r>
              <w:t>ments</w:t>
            </w:r>
          </w:p>
          <w:p w:rsidR="000D4A12" w:rsidRDefault="000D4A12" w:rsidP="000D4A12">
            <w:pPr>
              <w:pStyle w:val="ListBullet"/>
            </w:pPr>
            <w:r>
              <w:t>Maintained tools and equipment to foster safe and consistent operation</w:t>
            </w:r>
          </w:p>
          <w:p w:rsidR="000D4A12" w:rsidRDefault="000D4A12" w:rsidP="000D4A12">
            <w:pPr>
              <w:pStyle w:val="ListBullet"/>
            </w:pPr>
            <w:r>
              <w:t>Delegated tasks to workers, daily taking into account personal skill levels, daily targets and necessary condition adap</w:t>
            </w:r>
            <w:r w:rsidR="0097218D">
              <w:t xml:space="preserve">tations </w:t>
            </w:r>
          </w:p>
          <w:p w:rsidR="0097218D" w:rsidRPr="00C3541A" w:rsidRDefault="0097218D" w:rsidP="000D4A12">
            <w:pPr>
              <w:pStyle w:val="ListBullet"/>
            </w:pPr>
            <w:r>
              <w:t>Trained over 5 new employees on equipment use, closely monitoring use for safety and adherence to company protocols</w:t>
            </w:r>
          </w:p>
        </w:tc>
      </w:tr>
      <w:tr w:rsidR="00015C79" w:rsidRPr="00C3541A" w:rsidTr="00FE5D7C">
        <w:trPr>
          <w:gridAfter w:val="1"/>
          <w:wAfter w:w="20" w:type="dxa"/>
        </w:trPr>
        <w:tc>
          <w:tcPr>
            <w:tcW w:w="3845" w:type="dxa"/>
            <w:gridSpan w:val="3"/>
            <w:tcBorders>
              <w:right w:val="single" w:sz="4" w:space="0" w:color="D9D9D9" w:themeColor="background1" w:themeShade="D9"/>
            </w:tcBorders>
          </w:tcPr>
          <w:p w:rsidR="00015C79" w:rsidRDefault="00015C79" w:rsidP="00144072">
            <w:pPr>
              <w:pStyle w:val="Heading1"/>
            </w:pPr>
          </w:p>
        </w:tc>
        <w:tc>
          <w:tcPr>
            <w:tcW w:w="266" w:type="dxa"/>
            <w:tcBorders>
              <w:left w:val="single" w:sz="4" w:space="0" w:color="D9D9D9" w:themeColor="background1" w:themeShade="D9"/>
            </w:tcBorders>
          </w:tcPr>
          <w:p w:rsidR="00015C79" w:rsidRDefault="00015C79" w:rsidP="00144072">
            <w:pPr>
              <w:pStyle w:val="Heading1"/>
            </w:pPr>
          </w:p>
        </w:tc>
        <w:tc>
          <w:tcPr>
            <w:tcW w:w="6356" w:type="dxa"/>
          </w:tcPr>
          <w:p w:rsidR="00015C79" w:rsidRDefault="00015C79" w:rsidP="00144072">
            <w:pPr>
              <w:pStyle w:val="Heading1"/>
            </w:pPr>
          </w:p>
        </w:tc>
      </w:tr>
    </w:tbl>
    <w:p w:rsidR="005A20B8" w:rsidRPr="00C3541A" w:rsidRDefault="005A20B8"/>
    <w:sectPr w:rsidR="005A20B8" w:rsidRPr="00C3541A" w:rsidSect="00733DE9">
      <w:headerReference w:type="default" r:id="rId29"/>
      <w:footerReference w:type="default" r:id="rId30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DBA" w:rsidRDefault="00387DBA" w:rsidP="00B21D64">
      <w:pPr>
        <w:spacing w:after="0" w:line="240" w:lineRule="auto"/>
      </w:pPr>
      <w:r>
        <w:separator/>
      </w:r>
    </w:p>
  </w:endnote>
  <w:endnote w:type="continuationSeparator" w:id="0">
    <w:p w:rsidR="00387DBA" w:rsidRDefault="00387DB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  <w:lang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B02AFF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DBA" w:rsidRDefault="00387DBA" w:rsidP="00B21D64">
      <w:pPr>
        <w:spacing w:after="0" w:line="240" w:lineRule="auto"/>
      </w:pPr>
      <w:r>
        <w:separator/>
      </w:r>
    </w:p>
  </w:footnote>
  <w:footnote w:type="continuationSeparator" w:id="0">
    <w:p w:rsidR="00387DBA" w:rsidRDefault="00387DB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  <w:lang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91718F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2CEF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490"/>
    <w:multiLevelType w:val="hybridMultilevel"/>
    <w:tmpl w:val="33245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391A"/>
    <w:multiLevelType w:val="hybridMultilevel"/>
    <w:tmpl w:val="CBD2BFAA"/>
    <w:lvl w:ilvl="0" w:tplc="08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1D3669C6"/>
    <w:multiLevelType w:val="hybridMultilevel"/>
    <w:tmpl w:val="40823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2ED4"/>
    <w:multiLevelType w:val="hybridMultilevel"/>
    <w:tmpl w:val="6D6E8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1591D"/>
    <w:multiLevelType w:val="hybridMultilevel"/>
    <w:tmpl w:val="03E0F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AE0599"/>
    <w:multiLevelType w:val="hybridMultilevel"/>
    <w:tmpl w:val="CC56B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617B"/>
    <w:multiLevelType w:val="hybridMultilevel"/>
    <w:tmpl w:val="D23E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A22799"/>
    <w:multiLevelType w:val="hybridMultilevel"/>
    <w:tmpl w:val="9F865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92A40"/>
    <w:multiLevelType w:val="hybridMultilevel"/>
    <w:tmpl w:val="31B09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A051F"/>
    <w:multiLevelType w:val="hybridMultilevel"/>
    <w:tmpl w:val="65DABF48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7231CD"/>
    <w:multiLevelType w:val="hybridMultilevel"/>
    <w:tmpl w:val="8EC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7"/>
  </w:num>
  <w:num w:numId="5">
    <w:abstractNumId w:val="9"/>
  </w:num>
  <w:num w:numId="6">
    <w:abstractNumId w:val="17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19"/>
  </w:num>
  <w:num w:numId="15">
    <w:abstractNumId w:val="14"/>
  </w:num>
  <w:num w:numId="16">
    <w:abstractNumId w:val="6"/>
  </w:num>
  <w:num w:numId="17">
    <w:abstractNumId w:val="4"/>
  </w:num>
  <w:num w:numId="18">
    <w:abstractNumId w:val="15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B"/>
    <w:rsid w:val="00015C79"/>
    <w:rsid w:val="000161E1"/>
    <w:rsid w:val="00021303"/>
    <w:rsid w:val="000D4A12"/>
    <w:rsid w:val="00107E81"/>
    <w:rsid w:val="00144072"/>
    <w:rsid w:val="0021475C"/>
    <w:rsid w:val="00387DBA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31284"/>
    <w:rsid w:val="00660362"/>
    <w:rsid w:val="006C2DFF"/>
    <w:rsid w:val="006E71FB"/>
    <w:rsid w:val="0070543B"/>
    <w:rsid w:val="00733DE9"/>
    <w:rsid w:val="007571B5"/>
    <w:rsid w:val="007772B1"/>
    <w:rsid w:val="008424CE"/>
    <w:rsid w:val="00890F1A"/>
    <w:rsid w:val="008E2197"/>
    <w:rsid w:val="0097218D"/>
    <w:rsid w:val="00997E86"/>
    <w:rsid w:val="009B7D45"/>
    <w:rsid w:val="00A21AF8"/>
    <w:rsid w:val="00A6425D"/>
    <w:rsid w:val="00A96376"/>
    <w:rsid w:val="00B03ED5"/>
    <w:rsid w:val="00B21D64"/>
    <w:rsid w:val="00B61AE7"/>
    <w:rsid w:val="00B73E22"/>
    <w:rsid w:val="00BB7CE4"/>
    <w:rsid w:val="00BC33C3"/>
    <w:rsid w:val="00BF0DAF"/>
    <w:rsid w:val="00C05345"/>
    <w:rsid w:val="00C344AA"/>
    <w:rsid w:val="00C3541A"/>
    <w:rsid w:val="00C37B1A"/>
    <w:rsid w:val="00C777FF"/>
    <w:rsid w:val="00CD2FD2"/>
    <w:rsid w:val="00D12DFD"/>
    <w:rsid w:val="00D62B7E"/>
    <w:rsid w:val="00E7561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1E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6E71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1FB"/>
    <w:rPr>
      <w:color w:val="FE0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jackm1994.github.io/treehouse_project7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hyperlink" Target="https://github.com/JackM1994" TargetMode="External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jackm1994.github.io/treehouse_project9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jack-morris-360503b3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Search/%7b8F5B223B-D83C-CF49-B7E4-D000F08E3FB6%7d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02D23FCE9435408F9AD74F996F3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2691-E4DB-B445-9CC0-4690C6C37019}"/>
      </w:docPartPr>
      <w:docPartBody>
        <w:p w:rsidR="00000000" w:rsidRDefault="009419FE">
          <w:pPr>
            <w:pStyle w:val="5002D23FCE9435408F9AD74F996F37EA"/>
          </w:pPr>
          <w:r w:rsidRPr="00C3541A">
            <w:rPr>
              <w:lang w:bidi="en-GB"/>
            </w:rPr>
            <w:t>Education</w:t>
          </w:r>
        </w:p>
      </w:docPartBody>
    </w:docPart>
    <w:docPart>
      <w:docPartPr>
        <w:name w:val="A9C5EED54BD9AB45A32EDA1EDBE8E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A1E0-98ED-F641-8476-4416F73044A7}"/>
      </w:docPartPr>
      <w:docPartBody>
        <w:p w:rsidR="00000000" w:rsidRDefault="009419FE">
          <w:pPr>
            <w:pStyle w:val="A9C5EED54BD9AB45A32EDA1EDBE8E2A8"/>
          </w:pPr>
          <w:r w:rsidRPr="00C3541A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44"/>
    <w:rsid w:val="009419FE"/>
    <w:rsid w:val="00D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17CBBEE8DFD488D7038624326F346">
    <w:name w:val="0C417CBBEE8DFD488D7038624326F346"/>
  </w:style>
  <w:style w:type="paragraph" w:customStyle="1" w:styleId="601B363E9449BC428AEE916B180F8573">
    <w:name w:val="601B363E9449BC428AEE916B180F8573"/>
  </w:style>
  <w:style w:type="paragraph" w:customStyle="1" w:styleId="1B27F9BED0482C418E7315052A610F48">
    <w:name w:val="1B27F9BED0482C418E7315052A610F48"/>
  </w:style>
  <w:style w:type="paragraph" w:customStyle="1" w:styleId="6E131552B4B1D145A43B189BF12C2E4F">
    <w:name w:val="6E131552B4B1D145A43B189BF12C2E4F"/>
  </w:style>
  <w:style w:type="paragraph" w:customStyle="1" w:styleId="6ECA9EA5C2ACED4892FE7C65597D62C5">
    <w:name w:val="6ECA9EA5C2ACED4892FE7C65597D62C5"/>
  </w:style>
  <w:style w:type="paragraph" w:customStyle="1" w:styleId="F50DADFD4CE40242A433B2E0B98ECAA4">
    <w:name w:val="F50DADFD4CE40242A433B2E0B98ECAA4"/>
  </w:style>
  <w:style w:type="paragraph" w:customStyle="1" w:styleId="1FF93D1D25C1D843BCAB26621DA79543">
    <w:name w:val="1FF93D1D25C1D843BCAB26621DA79543"/>
  </w:style>
  <w:style w:type="paragraph" w:customStyle="1" w:styleId="539B0B44A2F2804A8469CD75A2F558FD">
    <w:name w:val="539B0B44A2F2804A8469CD75A2F558FD"/>
  </w:style>
  <w:style w:type="paragraph" w:customStyle="1" w:styleId="A2B2658EFEBE9B4D90C986536DF37973">
    <w:name w:val="A2B2658EFEBE9B4D90C986536DF37973"/>
  </w:style>
  <w:style w:type="paragraph" w:customStyle="1" w:styleId="ADFAA6021FB92045829FA25AF6F4CEFB">
    <w:name w:val="ADFAA6021FB92045829FA25AF6F4CEFB"/>
  </w:style>
  <w:style w:type="paragraph" w:customStyle="1" w:styleId="ED1B1B835093D84BB22417C0FC7D175F">
    <w:name w:val="ED1B1B835093D84BB22417C0FC7D175F"/>
  </w:style>
  <w:style w:type="paragraph" w:customStyle="1" w:styleId="94041502CC49EC48891BDE079F4EF36C">
    <w:name w:val="94041502CC49EC48891BDE079F4EF36C"/>
  </w:style>
  <w:style w:type="paragraph" w:customStyle="1" w:styleId="B930AA6F8279B548834A68ED065EC902">
    <w:name w:val="B930AA6F8279B548834A68ED065EC902"/>
  </w:style>
  <w:style w:type="paragraph" w:customStyle="1" w:styleId="5002D23FCE9435408F9AD74F996F37EA">
    <w:name w:val="5002D23FCE9435408F9AD74F996F37EA"/>
  </w:style>
  <w:style w:type="paragraph" w:customStyle="1" w:styleId="C74131B38D0A8641AF97CB52761EB4F4">
    <w:name w:val="C74131B38D0A8641AF97CB52761EB4F4"/>
  </w:style>
  <w:style w:type="paragraph" w:customStyle="1" w:styleId="CE3ABFBACADED04796FC0B45C706A579">
    <w:name w:val="CE3ABFBACADED04796FC0B45C706A579"/>
  </w:style>
  <w:style w:type="paragraph" w:customStyle="1" w:styleId="F482175B0E6A0047A4563D503E1F2500">
    <w:name w:val="F482175B0E6A0047A4563D503E1F2500"/>
  </w:style>
  <w:style w:type="paragraph" w:customStyle="1" w:styleId="F784EFC5AA5A6C428380773F3B99B241">
    <w:name w:val="F784EFC5AA5A6C428380773F3B99B241"/>
  </w:style>
  <w:style w:type="paragraph" w:customStyle="1" w:styleId="D2D18341E3ED104BAE9623EC6BF2B515">
    <w:name w:val="D2D18341E3ED104BAE9623EC6BF2B515"/>
  </w:style>
  <w:style w:type="paragraph" w:customStyle="1" w:styleId="138D7679F7664545956E87EBA191459B">
    <w:name w:val="138D7679F7664545956E87EBA191459B"/>
  </w:style>
  <w:style w:type="paragraph" w:customStyle="1" w:styleId="04277EDFC1375F458B45702664BE96BE">
    <w:name w:val="04277EDFC1375F458B45702664BE96BE"/>
  </w:style>
  <w:style w:type="paragraph" w:customStyle="1" w:styleId="7FCDB46696BC7C4C8CE5EFA3E55941E5">
    <w:name w:val="7FCDB46696BC7C4C8CE5EFA3E55941E5"/>
  </w:style>
  <w:style w:type="paragraph" w:customStyle="1" w:styleId="3740E2BE35254B40A04CC1EC5ABBF993">
    <w:name w:val="3740E2BE35254B40A04CC1EC5ABBF993"/>
  </w:style>
  <w:style w:type="paragraph" w:customStyle="1" w:styleId="A9C5EED54BD9AB45A32EDA1EDBE8E2A8">
    <w:name w:val="A9C5EED54BD9AB45A32EDA1EDBE8E2A8"/>
  </w:style>
  <w:style w:type="paragraph" w:customStyle="1" w:styleId="24AC5E8D8D87734D9CA351093FDB466D">
    <w:name w:val="24AC5E8D8D87734D9CA351093FDB466D"/>
  </w:style>
  <w:style w:type="paragraph" w:customStyle="1" w:styleId="E83C74F3553BE147B483ECEC0BF91067">
    <w:name w:val="E83C74F3553BE147B483ECEC0BF91067"/>
  </w:style>
  <w:style w:type="paragraph" w:customStyle="1" w:styleId="JobDescription">
    <w:name w:val="Job Description"/>
    <w:basedOn w:val="Normal"/>
    <w:link w:val="JobDescriptionChar"/>
    <w:uiPriority w:val="18"/>
    <w:qFormat/>
    <w:rsid w:val="00DD7644"/>
    <w:pPr>
      <w:spacing w:line="288" w:lineRule="auto"/>
    </w:pPr>
    <w:rPr>
      <w:rFonts w:eastAsiaTheme="minorHAnsi"/>
      <w:color w:val="262626" w:themeColor="text1" w:themeTint="D9"/>
      <w:sz w:val="18"/>
      <w:szCs w:val="18"/>
      <w:lang w:val="en-GB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DD7644"/>
    <w:rPr>
      <w:rFonts w:eastAsiaTheme="minorHAnsi"/>
      <w:color w:val="262626" w:themeColor="text1" w:themeTint="D9"/>
      <w:sz w:val="18"/>
      <w:szCs w:val="18"/>
      <w:lang w:val="en-GB" w:eastAsia="en-US"/>
    </w:rPr>
  </w:style>
  <w:style w:type="paragraph" w:customStyle="1" w:styleId="165603CEC212394FA26432037BCC4D35">
    <w:name w:val="165603CEC212394FA26432037BCC4D35"/>
  </w:style>
  <w:style w:type="paragraph" w:styleId="ListBullet">
    <w:name w:val="List Bullet"/>
    <w:basedOn w:val="Normal"/>
    <w:uiPriority w:val="99"/>
    <w:qFormat/>
    <w:rsid w:val="00DD7644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GB" w:eastAsia="en-US"/>
    </w:rPr>
  </w:style>
  <w:style w:type="numbering" w:customStyle="1" w:styleId="BullettedList">
    <w:name w:val="BullettedList"/>
    <w:uiPriority w:val="99"/>
    <w:rsid w:val="00DD7644"/>
    <w:pPr>
      <w:numPr>
        <w:numId w:val="1"/>
      </w:numPr>
    </w:pPr>
  </w:style>
  <w:style w:type="paragraph" w:customStyle="1" w:styleId="1716174B77DF5C44BAEA1FFBED7294F3">
    <w:name w:val="1716174B77DF5C44BAEA1FFBED7294F3"/>
  </w:style>
  <w:style w:type="paragraph" w:customStyle="1" w:styleId="4EB4B774BB4EB848BB46C3E046FAE414">
    <w:name w:val="4EB4B774BB4EB848BB46C3E046FAE414"/>
  </w:style>
  <w:style w:type="paragraph" w:customStyle="1" w:styleId="A16C3FDCF7225B4BBA15C6238CEBFC97">
    <w:name w:val="A16C3FDCF7225B4BBA15C6238CEBFC97"/>
  </w:style>
  <w:style w:type="paragraph" w:customStyle="1" w:styleId="A2F8F64B8D9C6144BA3D5A8919DB0803">
    <w:name w:val="A2F8F64B8D9C6144BA3D5A8919DB0803"/>
  </w:style>
  <w:style w:type="paragraph" w:customStyle="1" w:styleId="75E07183E009CD48946B7DAF61DDE0C1">
    <w:name w:val="75E07183E009CD48946B7DAF61DDE0C1"/>
  </w:style>
  <w:style w:type="paragraph" w:customStyle="1" w:styleId="355B0F62A579514BA090BB37C991EFEA">
    <w:name w:val="355B0F62A579514BA090BB37C991EFEA"/>
  </w:style>
  <w:style w:type="paragraph" w:customStyle="1" w:styleId="152D696993AB8344BA246CD5F90EFFCF">
    <w:name w:val="152D696993AB8344BA246CD5F90EFFCF"/>
  </w:style>
  <w:style w:type="paragraph" w:customStyle="1" w:styleId="4C5CED1E8D3F6D44B64F2438A03901C7">
    <w:name w:val="4C5CED1E8D3F6D44B64F2438A03901C7"/>
  </w:style>
  <w:style w:type="paragraph" w:customStyle="1" w:styleId="114A349611AF384895360EC162B4AD9F">
    <w:name w:val="114A349611AF384895360EC162B4AD9F"/>
  </w:style>
  <w:style w:type="paragraph" w:customStyle="1" w:styleId="E734BB65D25B5E45944A232C554B7795">
    <w:name w:val="E734BB65D25B5E45944A232C554B7795"/>
    <w:rsid w:val="00DD7644"/>
  </w:style>
  <w:style w:type="paragraph" w:customStyle="1" w:styleId="B90968B4F3541C4FBA16BD27BC6E86D9">
    <w:name w:val="B90968B4F3541C4FBA16BD27BC6E86D9"/>
    <w:rsid w:val="00DD7644"/>
  </w:style>
  <w:style w:type="paragraph" w:customStyle="1" w:styleId="074C9FD0B2798B4E8D5E544F62147C07">
    <w:name w:val="074C9FD0B2798B4E8D5E544F62147C07"/>
    <w:rsid w:val="00DD7644"/>
  </w:style>
  <w:style w:type="paragraph" w:customStyle="1" w:styleId="53CFB548A9DD2347BDD427F5969861E2">
    <w:name w:val="53CFB548A9DD2347BDD427F5969861E2"/>
    <w:rsid w:val="00DD7644"/>
  </w:style>
  <w:style w:type="paragraph" w:customStyle="1" w:styleId="02A073A9C277B0499EB3442FE6D5F942">
    <w:name w:val="02A073A9C277B0499EB3442FE6D5F942"/>
    <w:rsid w:val="00DD7644"/>
  </w:style>
  <w:style w:type="paragraph" w:customStyle="1" w:styleId="9EC14FA8D1BB084E91754530572A6957">
    <w:name w:val="9EC14FA8D1BB084E91754530572A6957"/>
    <w:rsid w:val="00DD7644"/>
  </w:style>
  <w:style w:type="paragraph" w:customStyle="1" w:styleId="677BCE40DC1D664EB9F8E142DF8AFDFD">
    <w:name w:val="677BCE40DC1D664EB9F8E142DF8AFDFD"/>
    <w:rsid w:val="00DD7644"/>
  </w:style>
  <w:style w:type="paragraph" w:customStyle="1" w:styleId="7DFC295B4FB4194F88004DECC16D0DF2">
    <w:name w:val="7DFC295B4FB4194F88004DECC16D0DF2"/>
    <w:rsid w:val="00DD7644"/>
  </w:style>
  <w:style w:type="paragraph" w:customStyle="1" w:styleId="8FE6BF3A94293A4CAA03755F0501D227">
    <w:name w:val="8FE6BF3A94293A4CAA03755F0501D227"/>
    <w:rsid w:val="00DD7644"/>
  </w:style>
  <w:style w:type="paragraph" w:customStyle="1" w:styleId="3A4F59217C43EF4797370E387532B21A">
    <w:name w:val="3A4F59217C43EF4797370E387532B21A"/>
    <w:rsid w:val="00DD7644"/>
  </w:style>
  <w:style w:type="paragraph" w:customStyle="1" w:styleId="DBC500EF8364564F8EB398DA2AF1F7B7">
    <w:name w:val="DBC500EF8364564F8EB398DA2AF1F7B7"/>
    <w:rsid w:val="00DD7644"/>
  </w:style>
  <w:style w:type="paragraph" w:customStyle="1" w:styleId="87135774BD245848A285E36452F3D8DF">
    <w:name w:val="87135774BD245848A285E36452F3D8DF"/>
    <w:rsid w:val="00DD7644"/>
  </w:style>
  <w:style w:type="paragraph" w:customStyle="1" w:styleId="022BFAF5D8CC1049B3DC4C7EB5507794">
    <w:name w:val="022BFAF5D8CC1049B3DC4C7EB5507794"/>
    <w:rsid w:val="00DD7644"/>
  </w:style>
  <w:style w:type="paragraph" w:customStyle="1" w:styleId="70FAA6BE09DD4C4AA0130504A08E287C">
    <w:name w:val="70FAA6BE09DD4C4AA0130504A08E287C"/>
    <w:rsid w:val="00DD7644"/>
  </w:style>
  <w:style w:type="paragraph" w:customStyle="1" w:styleId="29655BC562F1FB438A6E38D3A7F821CA">
    <w:name w:val="29655BC562F1FB438A6E38D3A7F821CA"/>
    <w:rsid w:val="00DD7644"/>
  </w:style>
  <w:style w:type="paragraph" w:customStyle="1" w:styleId="AD59FA034F99D547AA9E09C5C93081A8">
    <w:name w:val="AD59FA034F99D547AA9E09C5C93081A8"/>
    <w:rsid w:val="00DD7644"/>
  </w:style>
  <w:style w:type="paragraph" w:customStyle="1" w:styleId="2227259936AB4C4C840ACAE70F4F7E56">
    <w:name w:val="2227259936AB4C4C840ACAE70F4F7E56"/>
    <w:rsid w:val="00DD7644"/>
  </w:style>
  <w:style w:type="paragraph" w:customStyle="1" w:styleId="E6B2608AE75CB94E988964625B3BEB1A">
    <w:name w:val="E6B2608AE75CB94E988964625B3BEB1A"/>
    <w:rsid w:val="00DD7644"/>
  </w:style>
  <w:style w:type="paragraph" w:customStyle="1" w:styleId="62AA569565F4C84C869ED525A2895F48">
    <w:name w:val="62AA569565F4C84C869ED525A2895F48"/>
    <w:rsid w:val="00DD7644"/>
  </w:style>
  <w:style w:type="paragraph" w:customStyle="1" w:styleId="6664A6A5160C9542B7DEAE91480F6A8D">
    <w:name w:val="6664A6A5160C9542B7DEAE91480F6A8D"/>
    <w:rsid w:val="00DD7644"/>
  </w:style>
  <w:style w:type="paragraph" w:customStyle="1" w:styleId="C0BBAA0C23C828499CB143EBC971CF8E">
    <w:name w:val="C0BBAA0C23C828499CB143EBC971CF8E"/>
    <w:rsid w:val="00DD7644"/>
  </w:style>
  <w:style w:type="paragraph" w:customStyle="1" w:styleId="EAF7F1610319BA4EA028F8EA9271B5CC">
    <w:name w:val="EAF7F1610319BA4EA028F8EA9271B5CC"/>
    <w:rsid w:val="00DD7644"/>
  </w:style>
  <w:style w:type="paragraph" w:customStyle="1" w:styleId="C24D1F3774E77948B0DAF7900DFFAB42">
    <w:name w:val="C24D1F3774E77948B0DAF7900DFFAB42"/>
    <w:rsid w:val="00DD7644"/>
  </w:style>
  <w:style w:type="paragraph" w:customStyle="1" w:styleId="7740E79CC6732547AD2DE8F567117132">
    <w:name w:val="7740E79CC6732547AD2DE8F567117132"/>
    <w:rsid w:val="00DD7644"/>
  </w:style>
  <w:style w:type="paragraph" w:customStyle="1" w:styleId="A6FD1441A2643B44A522BB90987F96B5">
    <w:name w:val="A6FD1441A2643B44A522BB90987F96B5"/>
    <w:rsid w:val="00DD7644"/>
  </w:style>
  <w:style w:type="paragraph" w:customStyle="1" w:styleId="96E12E58FD6E7441ADEBD65601A00F59">
    <w:name w:val="96E12E58FD6E7441ADEBD65601A00F59"/>
    <w:rsid w:val="00DD7644"/>
  </w:style>
  <w:style w:type="paragraph" w:customStyle="1" w:styleId="751D2839DEBFF847BEC343FE26468AAD">
    <w:name w:val="751D2839DEBFF847BEC343FE26468AAD"/>
    <w:rsid w:val="00DD7644"/>
  </w:style>
  <w:style w:type="paragraph" w:customStyle="1" w:styleId="B2984EC8F2A13F48B54B6854489295BB">
    <w:name w:val="B2984EC8F2A13F48B54B6854489295BB"/>
    <w:rsid w:val="00DD7644"/>
  </w:style>
  <w:style w:type="paragraph" w:customStyle="1" w:styleId="57FD7628D560C84EBBC49C99B1726F92">
    <w:name w:val="57FD7628D560C84EBBC49C99B1726F92"/>
    <w:rsid w:val="00DD7644"/>
  </w:style>
  <w:style w:type="paragraph" w:customStyle="1" w:styleId="0FDF4A69B88021488C8454119DE5D7F9">
    <w:name w:val="0FDF4A69B88021488C8454119DE5D7F9"/>
    <w:rsid w:val="00DD7644"/>
  </w:style>
  <w:style w:type="paragraph" w:customStyle="1" w:styleId="3A913FA1F0B582418A96DB70040AF79D">
    <w:name w:val="3A913FA1F0B582418A96DB70040AF79D"/>
    <w:rsid w:val="00DD7644"/>
  </w:style>
  <w:style w:type="paragraph" w:customStyle="1" w:styleId="2217BC4E916BF240A1A68B18645C2E3A">
    <w:name w:val="2217BC4E916BF240A1A68B18645C2E3A"/>
    <w:rsid w:val="00DD7644"/>
  </w:style>
  <w:style w:type="paragraph" w:customStyle="1" w:styleId="DB02CA22467C6F4A8E017D4FF73788C7">
    <w:name w:val="DB02CA22467C6F4A8E017D4FF73788C7"/>
    <w:rsid w:val="00DD7644"/>
  </w:style>
  <w:style w:type="paragraph" w:customStyle="1" w:styleId="57A8774969B7104AB5ECDBE6170D4D84">
    <w:name w:val="57A8774969B7104AB5ECDBE6170D4D84"/>
    <w:rsid w:val="00DD7644"/>
  </w:style>
  <w:style w:type="paragraph" w:customStyle="1" w:styleId="88274D8E303E134C93E735BAA02F3A60">
    <w:name w:val="88274D8E303E134C93E735BAA02F3A60"/>
    <w:rsid w:val="00DD7644"/>
  </w:style>
  <w:style w:type="paragraph" w:customStyle="1" w:styleId="117A38DC462E324AB2B409F39403DF40">
    <w:name w:val="117A38DC462E324AB2B409F39403DF40"/>
    <w:rsid w:val="00DD7644"/>
  </w:style>
  <w:style w:type="paragraph" w:customStyle="1" w:styleId="04F111F7F255AA438B4FDF6471307265">
    <w:name w:val="04F111F7F255AA438B4FDF6471307265"/>
    <w:rsid w:val="00DD7644"/>
  </w:style>
  <w:style w:type="paragraph" w:customStyle="1" w:styleId="03708F7D5EB32449A11655BC05911056">
    <w:name w:val="03708F7D5EB32449A11655BC05911056"/>
    <w:rsid w:val="00DD7644"/>
  </w:style>
  <w:style w:type="paragraph" w:customStyle="1" w:styleId="D6E06E9ACED0C74B8EF446AB88C3A3D3">
    <w:name w:val="D6E06E9ACED0C74B8EF446AB88C3A3D3"/>
    <w:rsid w:val="00DD7644"/>
  </w:style>
  <w:style w:type="paragraph" w:customStyle="1" w:styleId="D98F874C668BF046A90351331DB1F823">
    <w:name w:val="D98F874C668BF046A90351331DB1F823"/>
    <w:rsid w:val="00DD7644"/>
  </w:style>
  <w:style w:type="paragraph" w:customStyle="1" w:styleId="93302F4290982B428742667F84AA3C50">
    <w:name w:val="93302F4290982B428742667F84AA3C50"/>
    <w:rsid w:val="00DD7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2019-12-12T17:45:00Z</dcterms:created>
  <dcterms:modified xsi:type="dcterms:W3CDTF">2019-12-12T18:40:00Z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